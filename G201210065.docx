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7C1AAE" w14:textId="10E9A4B0" w:rsidR="00D5413C" w:rsidRPr="00FE074A" w:rsidRDefault="00D5413C">
      <w:pPr>
        <w:pStyle w:val="Fotoraf"/>
        <w:rPr>
          <w:rFonts w:ascii="Century" w:hAnsi="Century"/>
        </w:rPr>
      </w:pPr>
    </w:p>
    <w:p w14:paraId="5A186CD6" w14:textId="6A8C8CD7" w:rsidR="001638F6" w:rsidRPr="00FE074A" w:rsidRDefault="00FE074A" w:rsidP="00D5413C">
      <w:pPr>
        <w:pStyle w:val="KonuBal"/>
        <w:rPr>
          <w:rFonts w:ascii="Century" w:hAnsi="Century"/>
        </w:rPr>
      </w:pPr>
      <w:r w:rsidRPr="00FE074A">
        <w:rPr>
          <w:rFonts w:ascii="Century" w:hAnsi="Century"/>
        </w:rPr>
        <w:t>WEB TEKNOLOJİLERİ DERSİ</w:t>
      </w:r>
    </w:p>
    <w:p w14:paraId="76142F98" w14:textId="38D86D02" w:rsidR="001638F6" w:rsidRPr="00FE074A" w:rsidRDefault="00FE074A" w:rsidP="00D5413C">
      <w:pPr>
        <w:pStyle w:val="Altyaz"/>
        <w:rPr>
          <w:rFonts w:ascii="Century" w:hAnsi="Century"/>
        </w:rPr>
      </w:pPr>
      <w:r w:rsidRPr="00FE074A">
        <w:rPr>
          <w:rFonts w:ascii="Century" w:hAnsi="Century"/>
        </w:rPr>
        <w:t>2. ÖĞRETİM B GRUBU</w:t>
      </w:r>
    </w:p>
    <w:p w14:paraId="6DD60D79" w14:textId="60986ED3" w:rsidR="00FE074A" w:rsidRPr="00FE074A" w:rsidRDefault="00FE074A" w:rsidP="003422FF">
      <w:pPr>
        <w:pStyle w:val="letiimBilgileri"/>
        <w:rPr>
          <w:rFonts w:ascii="Century" w:hAnsi="Century"/>
          <w:lang w:bidi="tr-TR"/>
        </w:rPr>
      </w:pPr>
      <w:r w:rsidRPr="00FE074A">
        <w:rPr>
          <w:rFonts w:ascii="Century" w:hAnsi="Century"/>
        </w:rPr>
        <w:t>AD SOYAD: CEREN YILDIRIM</w:t>
      </w:r>
      <w:r w:rsidR="00D5413C" w:rsidRPr="00FE074A">
        <w:rPr>
          <w:rFonts w:ascii="Century" w:hAnsi="Century"/>
          <w:lang w:bidi="tr-TR"/>
        </w:rPr>
        <w:t xml:space="preserve"> </w:t>
      </w:r>
    </w:p>
    <w:p w14:paraId="52E08412" w14:textId="13E18942" w:rsidR="00FE074A" w:rsidRPr="00FE074A" w:rsidRDefault="00FE074A" w:rsidP="003422FF">
      <w:pPr>
        <w:pStyle w:val="letiimBilgileri"/>
        <w:rPr>
          <w:rFonts w:ascii="Century" w:hAnsi="Century"/>
          <w:lang w:bidi="tr-TR"/>
        </w:rPr>
      </w:pPr>
      <w:r w:rsidRPr="00FE074A">
        <w:rPr>
          <w:rFonts w:ascii="Century" w:hAnsi="Century"/>
          <w:lang w:bidi="tr-TR"/>
        </w:rPr>
        <w:t>ÖĞRENCİ NUMARASI: G201210065</w:t>
      </w:r>
    </w:p>
    <w:p w14:paraId="4E09D0A0" w14:textId="77777777" w:rsidR="00FE074A" w:rsidRPr="00FE074A" w:rsidRDefault="00FE074A" w:rsidP="003422FF">
      <w:pPr>
        <w:pStyle w:val="letiimBilgileri"/>
        <w:rPr>
          <w:rFonts w:ascii="Century" w:hAnsi="Century"/>
          <w:lang w:bidi="tr-TR"/>
        </w:rPr>
      </w:pPr>
      <w:r w:rsidRPr="00FE074A">
        <w:rPr>
          <w:rFonts w:ascii="Century" w:hAnsi="Century"/>
          <w:lang w:bidi="tr-TR"/>
        </w:rPr>
        <w:t>DERSİ VEREN ÖĞRETİM ELEMANI: HÜSEYİN ESKİ</w:t>
      </w:r>
    </w:p>
    <w:p w14:paraId="3BB9C3C7" w14:textId="40444752" w:rsidR="00FE074A" w:rsidRPr="00FE074A" w:rsidRDefault="00FE074A" w:rsidP="003422FF">
      <w:pPr>
        <w:pStyle w:val="letiimBilgileri"/>
        <w:rPr>
          <w:rFonts w:ascii="Century" w:hAnsi="Century"/>
          <w:lang w:bidi="tr-TR"/>
        </w:rPr>
      </w:pPr>
      <w:r w:rsidRPr="00FE074A">
        <w:rPr>
          <w:rFonts w:ascii="Century" w:hAnsi="Century"/>
          <w:lang w:bidi="tr-TR"/>
        </w:rPr>
        <w:t>ÖDEVİN KONUSU:</w:t>
      </w:r>
      <w:r>
        <w:rPr>
          <w:rFonts w:ascii="Century" w:hAnsi="Century"/>
          <w:lang w:bidi="tr-TR"/>
        </w:rPr>
        <w:t xml:space="preserve"> </w:t>
      </w:r>
      <w:r w:rsidRPr="00FE074A">
        <w:rPr>
          <w:rFonts w:ascii="Century" w:hAnsi="Century"/>
          <w:lang w:bidi="tr-TR"/>
        </w:rPr>
        <w:t>HOBİLERİM VE ESKİŞEHİR HAKKINDA BİLGİLER VE İLETİŞİM VE GİRİŞ YAP SAYFASI İÇEREN BİR İNTERNET SAYFASI</w:t>
      </w:r>
    </w:p>
    <w:p w14:paraId="7F72E2F6" w14:textId="36D59B76" w:rsidR="003422FF" w:rsidRDefault="003422FF" w:rsidP="003422FF">
      <w:pPr>
        <w:pStyle w:val="letiimBilgileri"/>
      </w:pPr>
      <w:r>
        <w:rPr>
          <w:lang w:bidi="tr-TR"/>
        </w:rPr>
        <w:br w:type="page"/>
      </w:r>
    </w:p>
    <w:p w14:paraId="10B8ABA0" w14:textId="77777777" w:rsidR="00FE074A" w:rsidRDefault="00FE074A" w:rsidP="00FE074A">
      <w:pPr>
        <w:pStyle w:val="Balk1"/>
        <w:rPr>
          <w:noProof/>
        </w:rPr>
      </w:pPr>
    </w:p>
    <w:p w14:paraId="102C8806" w14:textId="6FEB7C30" w:rsidR="00FE074A" w:rsidRPr="00FE074A" w:rsidRDefault="00FE074A" w:rsidP="00FE074A">
      <w:pPr>
        <w:pStyle w:val="Balk1"/>
        <w:rPr>
          <w:rFonts w:ascii="Century" w:hAnsi="Century"/>
          <w:noProof/>
        </w:rPr>
      </w:pPr>
      <w:r w:rsidRPr="00FE074A">
        <w:rPr>
          <w:rFonts w:ascii="Century" w:hAnsi="Century"/>
          <w:noProof/>
        </w:rPr>
        <w:t>Ödevimin hakkımda sayfasında kendim, sevdiğim şeyler ve hobilerimden bahsettim. Hobilerimi card olarak resimlerle gösterip gerekli bağlantıları cardlara ekledim. Hover olayıyla görünümün değişmesini sağladım.</w:t>
      </w:r>
    </w:p>
    <w:p w14:paraId="3435CCC3" w14:textId="29EE1BB1" w:rsidR="001638F6" w:rsidRDefault="00FE074A" w:rsidP="00FE074A">
      <w:pPr>
        <w:pStyle w:val="Balk1"/>
      </w:pPr>
      <w:r>
        <w:rPr>
          <w:noProof/>
        </w:rPr>
        <w:drawing>
          <wp:inline distT="0" distB="0" distL="0" distR="0" wp14:anchorId="1CD934A1" wp14:editId="039133E2">
            <wp:extent cx="5472430" cy="4701540"/>
            <wp:effectExtent l="0" t="0" r="0" b="3810"/>
            <wp:docPr id="1" name="Resim 1" descr="metin, ekran görüntüsü, farkl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, ekran görüntüsü, farklı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2FF7" w14:textId="5FD6DACF" w:rsidR="00FE074A" w:rsidRDefault="00FE074A" w:rsidP="00FE074A"/>
    <w:p w14:paraId="50951070" w14:textId="01A47F58" w:rsidR="00FE074A" w:rsidRPr="00FE074A" w:rsidRDefault="00FE074A" w:rsidP="00FE074A"/>
    <w:p w14:paraId="1EB6009A" w14:textId="4741DF2D" w:rsidR="00FE074A" w:rsidRPr="00FE074A" w:rsidRDefault="00FE074A" w:rsidP="00FE074A"/>
    <w:p w14:paraId="451B8E69" w14:textId="4D333832" w:rsidR="00FE074A" w:rsidRDefault="00FE074A" w:rsidP="00FE074A"/>
    <w:p w14:paraId="40FFBF24" w14:textId="7CD50892" w:rsidR="00FE074A" w:rsidRDefault="00FE074A" w:rsidP="00FE074A">
      <w:pPr>
        <w:tabs>
          <w:tab w:val="left" w:pos="3384"/>
        </w:tabs>
      </w:pPr>
      <w:r>
        <w:tab/>
      </w:r>
    </w:p>
    <w:p w14:paraId="13B6BC95" w14:textId="367CC72C" w:rsidR="00FE074A" w:rsidRDefault="00FE074A" w:rsidP="00FE074A">
      <w:pPr>
        <w:tabs>
          <w:tab w:val="left" w:pos="3384"/>
        </w:tabs>
        <w:rPr>
          <w:rFonts w:ascii="Century" w:hAnsi="Century"/>
          <w:sz w:val="30"/>
          <w:szCs w:val="30"/>
        </w:rPr>
      </w:pPr>
    </w:p>
    <w:p w14:paraId="6BF1C36A" w14:textId="34E2B0F2" w:rsidR="00FE074A" w:rsidRDefault="00FE074A" w:rsidP="00FE074A">
      <w:pPr>
        <w:tabs>
          <w:tab w:val="left" w:pos="3384"/>
        </w:tabs>
        <w:rPr>
          <w:rFonts w:ascii="Century" w:hAnsi="Century"/>
          <w:sz w:val="30"/>
          <w:szCs w:val="30"/>
        </w:rPr>
      </w:pPr>
    </w:p>
    <w:p w14:paraId="77AAFC11" w14:textId="7595154E" w:rsidR="00FE074A" w:rsidRDefault="00FE074A" w:rsidP="00FE074A">
      <w:pPr>
        <w:tabs>
          <w:tab w:val="left" w:pos="3384"/>
        </w:tabs>
        <w:rPr>
          <w:rFonts w:ascii="Century" w:hAnsi="Century"/>
          <w:sz w:val="30"/>
          <w:szCs w:val="30"/>
        </w:rPr>
      </w:pPr>
    </w:p>
    <w:p w14:paraId="735F385C" w14:textId="27021856" w:rsidR="00FE074A" w:rsidRDefault="00FE074A" w:rsidP="00FE074A">
      <w:pPr>
        <w:tabs>
          <w:tab w:val="left" w:pos="3384"/>
        </w:tabs>
        <w:rPr>
          <w:rFonts w:ascii="Century" w:hAnsi="Century"/>
          <w:sz w:val="30"/>
          <w:szCs w:val="30"/>
        </w:rPr>
      </w:pPr>
    </w:p>
    <w:p w14:paraId="166C58E9" w14:textId="77777777" w:rsidR="00FE074A" w:rsidRPr="00FE074A" w:rsidRDefault="00FE074A" w:rsidP="00FE074A">
      <w:pPr>
        <w:tabs>
          <w:tab w:val="left" w:pos="3384"/>
        </w:tabs>
        <w:rPr>
          <w:rFonts w:ascii="Century" w:hAnsi="Century"/>
          <w:sz w:val="30"/>
          <w:szCs w:val="30"/>
        </w:rPr>
      </w:pPr>
    </w:p>
    <w:p w14:paraId="708E1D51" w14:textId="375E22E6" w:rsidR="00FE074A" w:rsidRPr="00FE074A" w:rsidRDefault="00FE074A" w:rsidP="00FE074A">
      <w:pPr>
        <w:tabs>
          <w:tab w:val="left" w:pos="3384"/>
        </w:tabs>
        <w:rPr>
          <w:rFonts w:ascii="Century" w:hAnsi="Century"/>
          <w:sz w:val="30"/>
          <w:szCs w:val="30"/>
        </w:rPr>
      </w:pPr>
      <w:r w:rsidRPr="00FE074A">
        <w:rPr>
          <w:rFonts w:ascii="Century" w:hAnsi="Century"/>
          <w:sz w:val="30"/>
          <w:szCs w:val="30"/>
        </w:rPr>
        <w:t>Ödevimin</w:t>
      </w:r>
      <w:r>
        <w:rPr>
          <w:rFonts w:ascii="Century" w:hAnsi="Century"/>
          <w:sz w:val="30"/>
          <w:szCs w:val="30"/>
        </w:rPr>
        <w:t xml:space="preserve"> “Şehrim” sayfasında şehirdeki gezilecek yerlerle ilgili bir slider oluşturdum. Gezilecek yerlerle ilgili paragraflara id’ler verip resimlere tıklandığında o paragrafları gösterdim. Şehir ve gezilecek yerlerle ilgili bilgi verdim. Sliderın hover olayıyla rengini opaklaştırdım.</w:t>
      </w:r>
      <w:r>
        <w:rPr>
          <w:rFonts w:asciiTheme="majorHAnsi" w:eastAsiaTheme="majorEastAsia" w:hAnsiTheme="majorHAnsi" w:cstheme="majorBidi"/>
          <w:noProof/>
          <w:color w:val="3F251D" w:themeColor="accent1"/>
          <w:sz w:val="30"/>
          <w:szCs w:val="30"/>
        </w:rPr>
        <w:tab/>
      </w:r>
    </w:p>
    <w:p w14:paraId="7D5AB0EF" w14:textId="1B7ED6FD" w:rsidR="00FE074A" w:rsidRDefault="00FE074A" w:rsidP="00FE074A">
      <w:pPr>
        <w:tabs>
          <w:tab w:val="left" w:pos="3588"/>
        </w:tabs>
        <w:rPr>
          <w:rFonts w:asciiTheme="majorHAnsi" w:eastAsiaTheme="majorEastAsia" w:hAnsiTheme="majorHAnsi" w:cstheme="majorBidi"/>
          <w:noProof/>
          <w:color w:val="3F251D" w:themeColor="accent1"/>
          <w:sz w:val="30"/>
          <w:szCs w:val="30"/>
        </w:rPr>
      </w:pPr>
      <w:r>
        <w:rPr>
          <w:rFonts w:asciiTheme="majorHAnsi" w:eastAsiaTheme="majorEastAsia" w:hAnsiTheme="majorHAnsi" w:cstheme="majorBidi"/>
          <w:noProof/>
          <w:color w:val="3F251D" w:themeColor="accent1"/>
          <w:sz w:val="30"/>
          <w:szCs w:val="30"/>
        </w:rPr>
        <w:drawing>
          <wp:inline distT="0" distB="0" distL="0" distR="0" wp14:anchorId="585A8135" wp14:editId="635052A1">
            <wp:extent cx="5472430" cy="3939540"/>
            <wp:effectExtent l="0" t="0" r="0" b="381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26B9" w14:textId="73BE5315" w:rsidR="00FE074A" w:rsidRDefault="00FE074A" w:rsidP="00FE074A">
      <w:pPr>
        <w:tabs>
          <w:tab w:val="left" w:pos="2508"/>
        </w:tabs>
        <w:rPr>
          <w:rFonts w:asciiTheme="majorHAnsi" w:eastAsiaTheme="majorEastAsia" w:hAnsiTheme="majorHAnsi" w:cstheme="majorBidi"/>
          <w:sz w:val="30"/>
          <w:szCs w:val="30"/>
        </w:rPr>
      </w:pPr>
    </w:p>
    <w:p w14:paraId="67865525" w14:textId="277D6AD9" w:rsidR="00FE074A" w:rsidRDefault="00FE074A" w:rsidP="00FE074A">
      <w:pPr>
        <w:tabs>
          <w:tab w:val="left" w:pos="2508"/>
        </w:tabs>
        <w:rPr>
          <w:rFonts w:asciiTheme="majorHAnsi" w:eastAsiaTheme="majorEastAsia" w:hAnsiTheme="majorHAnsi" w:cstheme="majorBidi"/>
          <w:sz w:val="30"/>
          <w:szCs w:val="30"/>
        </w:rPr>
      </w:pPr>
    </w:p>
    <w:p w14:paraId="1178CAB8" w14:textId="6205BE0C" w:rsidR="00FE074A" w:rsidRDefault="00FE074A" w:rsidP="00FE074A">
      <w:pPr>
        <w:tabs>
          <w:tab w:val="left" w:pos="2508"/>
        </w:tabs>
        <w:rPr>
          <w:rFonts w:asciiTheme="majorHAnsi" w:eastAsiaTheme="majorEastAsia" w:hAnsiTheme="majorHAnsi" w:cstheme="majorBidi"/>
          <w:sz w:val="30"/>
          <w:szCs w:val="30"/>
        </w:rPr>
      </w:pPr>
    </w:p>
    <w:p w14:paraId="1158BDF6" w14:textId="147C338D" w:rsidR="00FE074A" w:rsidRDefault="00FE074A" w:rsidP="00FE074A">
      <w:pPr>
        <w:tabs>
          <w:tab w:val="left" w:pos="2508"/>
        </w:tabs>
        <w:rPr>
          <w:rFonts w:asciiTheme="majorHAnsi" w:eastAsiaTheme="majorEastAsia" w:hAnsiTheme="majorHAnsi" w:cstheme="majorBidi"/>
          <w:sz w:val="30"/>
          <w:szCs w:val="30"/>
        </w:rPr>
      </w:pPr>
    </w:p>
    <w:p w14:paraId="7BD27000" w14:textId="531FB0A7" w:rsidR="00FE074A" w:rsidRDefault="00FE074A" w:rsidP="00FE074A">
      <w:pPr>
        <w:tabs>
          <w:tab w:val="left" w:pos="2508"/>
        </w:tabs>
        <w:rPr>
          <w:rFonts w:asciiTheme="majorHAnsi" w:eastAsiaTheme="majorEastAsia" w:hAnsiTheme="majorHAnsi" w:cstheme="majorBidi"/>
          <w:sz w:val="30"/>
          <w:szCs w:val="30"/>
        </w:rPr>
      </w:pPr>
    </w:p>
    <w:p w14:paraId="01C8CBDE" w14:textId="74293747" w:rsidR="00FE074A" w:rsidRPr="00FE074A" w:rsidRDefault="00FE074A" w:rsidP="00FE074A">
      <w:pPr>
        <w:tabs>
          <w:tab w:val="left" w:pos="2508"/>
        </w:tabs>
        <w:rPr>
          <w:rFonts w:asciiTheme="majorHAnsi" w:eastAsiaTheme="majorEastAsia" w:hAnsiTheme="majorHAnsi" w:cstheme="majorBidi"/>
          <w:sz w:val="30"/>
          <w:szCs w:val="30"/>
        </w:rPr>
      </w:pPr>
      <w:r>
        <w:rPr>
          <w:rFonts w:asciiTheme="majorHAnsi" w:eastAsiaTheme="majorEastAsia" w:hAnsiTheme="majorHAnsi" w:cstheme="majorBidi"/>
          <w:sz w:val="30"/>
          <w:szCs w:val="30"/>
        </w:rPr>
        <w:lastRenderedPageBreak/>
        <w:t xml:space="preserve">Ödevimin “Özgeçmiş” sayfasında geçmişte okuduğum okullar, yaptığım işler ve yeteneklerim hakkında bilgi verdim. HTML table etiketiyle bir tablo oluşturdum ve </w:t>
      </w:r>
      <w:r w:rsidR="00A95A15">
        <w:rPr>
          <w:rFonts w:asciiTheme="majorHAnsi" w:eastAsiaTheme="majorEastAsia" w:hAnsiTheme="majorHAnsi" w:cstheme="majorBidi"/>
          <w:sz w:val="30"/>
          <w:szCs w:val="30"/>
        </w:rPr>
        <w:t>her elemanın hover olayıyla rengini opaklaştırdım. Kendi fotoğrafımı ve ismimi ekledim.</w:t>
      </w:r>
    </w:p>
    <w:p w14:paraId="69D48838" w14:textId="6C3A8631" w:rsidR="00FE074A" w:rsidRDefault="00FE074A" w:rsidP="00FE074A">
      <w:pPr>
        <w:rPr>
          <w:noProof/>
        </w:rPr>
      </w:pPr>
      <w:r>
        <w:rPr>
          <w:noProof/>
        </w:rPr>
        <w:drawing>
          <wp:inline distT="0" distB="0" distL="0" distR="0" wp14:anchorId="4E81E1E1" wp14:editId="275ECD27">
            <wp:extent cx="5472430" cy="448056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F91E" w14:textId="1D73BC5B" w:rsidR="00A95A15" w:rsidRPr="00A95A15" w:rsidRDefault="00A95A15" w:rsidP="00A95A15"/>
    <w:p w14:paraId="7C0DBB55" w14:textId="176131BB" w:rsidR="00A95A15" w:rsidRDefault="00A95A15" w:rsidP="00A95A15"/>
    <w:p w14:paraId="06BD873D" w14:textId="2FF9DA65" w:rsidR="00A95A15" w:rsidRDefault="00A95A15" w:rsidP="00A95A15"/>
    <w:p w14:paraId="1F3C271D" w14:textId="61B555E1" w:rsidR="00A95A15" w:rsidRDefault="00A95A15" w:rsidP="00A95A15"/>
    <w:p w14:paraId="04AC8A7C" w14:textId="6A49602E" w:rsidR="00A95A15" w:rsidRDefault="00A95A15" w:rsidP="00A95A15"/>
    <w:p w14:paraId="1BFBBA33" w14:textId="2323092D" w:rsidR="00A95A15" w:rsidRDefault="00A95A15" w:rsidP="00A95A15"/>
    <w:p w14:paraId="1223C43D" w14:textId="012C172E" w:rsidR="00A95A15" w:rsidRDefault="00A95A15" w:rsidP="00A95A15"/>
    <w:p w14:paraId="1381E9F9" w14:textId="79F9BA04" w:rsidR="00A95A15" w:rsidRDefault="00A95A15" w:rsidP="00A95A15"/>
    <w:p w14:paraId="7C621882" w14:textId="5A532EC8" w:rsidR="00A95A15" w:rsidRDefault="00A95A15" w:rsidP="00A95A15"/>
    <w:p w14:paraId="47702A11" w14:textId="007AA6E3" w:rsidR="00A95A15" w:rsidRDefault="00A95A15" w:rsidP="00A95A15"/>
    <w:p w14:paraId="7C60FFF1" w14:textId="05D04AC6" w:rsidR="00A95A15" w:rsidRPr="00A95A15" w:rsidRDefault="00A95A15" w:rsidP="00A95A15">
      <w:pPr>
        <w:rPr>
          <w:rFonts w:ascii="Century" w:hAnsi="Century"/>
          <w:sz w:val="30"/>
          <w:szCs w:val="30"/>
        </w:rPr>
      </w:pPr>
      <w:r>
        <w:rPr>
          <w:rFonts w:ascii="Century" w:hAnsi="Century"/>
          <w:sz w:val="30"/>
          <w:szCs w:val="30"/>
        </w:rPr>
        <w:lastRenderedPageBreak/>
        <w:t>Ödevimin “İlgi Alanlarım” sayfasında openweathermap sayfasının ücretsiz API hizmetini kullanarak anlık olarak Eskişehir’in hava durumunu kullanıcıya butona bastırıp gösterdim.</w:t>
      </w:r>
    </w:p>
    <w:p w14:paraId="679BFADB" w14:textId="139542DD" w:rsidR="00A95A15" w:rsidRDefault="00A95A15" w:rsidP="00A95A15">
      <w:r>
        <w:rPr>
          <w:noProof/>
        </w:rPr>
        <w:drawing>
          <wp:inline distT="0" distB="0" distL="0" distR="0" wp14:anchorId="290D5990" wp14:editId="1FD0CEB5">
            <wp:extent cx="5472430" cy="3078480"/>
            <wp:effectExtent l="0" t="0" r="0" b="7620"/>
            <wp:docPr id="6" name="Resim 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C4DE" w14:textId="59DAB7F3" w:rsidR="00A95A15" w:rsidRPr="00A95A15" w:rsidRDefault="00A95A15" w:rsidP="00A95A15"/>
    <w:p w14:paraId="36CFC124" w14:textId="79F683F5" w:rsidR="00A95A15" w:rsidRDefault="00A95A15" w:rsidP="00A95A15"/>
    <w:p w14:paraId="013144FF" w14:textId="5A3088D5" w:rsidR="00A95A15" w:rsidRDefault="00A95A15" w:rsidP="00A95A15"/>
    <w:p w14:paraId="12FE34F1" w14:textId="151326C7" w:rsidR="00A95A15" w:rsidRDefault="00A95A15" w:rsidP="00A95A15"/>
    <w:p w14:paraId="1AC36215" w14:textId="54968589" w:rsidR="00B913D0" w:rsidRDefault="00B913D0" w:rsidP="00A95A15"/>
    <w:p w14:paraId="2D8DC4AB" w14:textId="32BE9D2D" w:rsidR="00B913D0" w:rsidRDefault="00B913D0" w:rsidP="00A95A15"/>
    <w:p w14:paraId="55A0A502" w14:textId="0EE71984" w:rsidR="00B913D0" w:rsidRDefault="00B913D0" w:rsidP="00A95A15"/>
    <w:p w14:paraId="52CAA3FC" w14:textId="4301DBE1" w:rsidR="00B913D0" w:rsidRDefault="00B913D0" w:rsidP="00A95A15"/>
    <w:p w14:paraId="395D1EB4" w14:textId="446FC2AC" w:rsidR="00B913D0" w:rsidRDefault="00B913D0" w:rsidP="00A95A15"/>
    <w:p w14:paraId="5659B088" w14:textId="77777777" w:rsidR="00B913D0" w:rsidRDefault="00B913D0" w:rsidP="00A95A15"/>
    <w:p w14:paraId="1B9CCCCC" w14:textId="73F23F4E" w:rsidR="00A95A15" w:rsidRDefault="00A95A15" w:rsidP="00A95A15"/>
    <w:p w14:paraId="2F7395B6" w14:textId="0043430F" w:rsidR="00A95A15" w:rsidRDefault="00A95A15" w:rsidP="00A95A15"/>
    <w:p w14:paraId="2F70450E" w14:textId="0116032E" w:rsidR="00A95A15" w:rsidRDefault="00A95A15" w:rsidP="00A95A15"/>
    <w:p w14:paraId="4484BC73" w14:textId="333E5F39" w:rsidR="00A95A15" w:rsidRDefault="00A95A15" w:rsidP="00A95A15"/>
    <w:p w14:paraId="7AD7CBAB" w14:textId="43AD67A4" w:rsidR="00A95A15" w:rsidRDefault="00A95A15" w:rsidP="00A95A15"/>
    <w:p w14:paraId="6E6DD69E" w14:textId="06CF55A7" w:rsidR="00A95A15" w:rsidRDefault="00A95A15" w:rsidP="00A95A15"/>
    <w:p w14:paraId="5B158AA8" w14:textId="64754890" w:rsidR="00A95A15" w:rsidRDefault="00A95A15" w:rsidP="00A95A15"/>
    <w:p w14:paraId="026DADFC" w14:textId="44B83EB7" w:rsidR="00A95A15" w:rsidRDefault="00A95A15" w:rsidP="00A95A15"/>
    <w:p w14:paraId="6B4AC5BA" w14:textId="77777777" w:rsidR="00A95A15" w:rsidRDefault="00A95A15" w:rsidP="00A95A15"/>
    <w:p w14:paraId="0C5B5773" w14:textId="77777777" w:rsidR="00A95A15" w:rsidRPr="00A95A15" w:rsidRDefault="00A95A15" w:rsidP="00A95A15"/>
    <w:p w14:paraId="61A40246" w14:textId="675F6267" w:rsidR="00B913D0" w:rsidRPr="00A95A15" w:rsidRDefault="00A95A15" w:rsidP="00A95A15">
      <w:pPr>
        <w:rPr>
          <w:rFonts w:ascii="Century" w:hAnsi="Century"/>
          <w:sz w:val="30"/>
          <w:szCs w:val="30"/>
        </w:rPr>
      </w:pPr>
      <w:r w:rsidRPr="00A95A15">
        <w:rPr>
          <w:rFonts w:ascii="Century" w:hAnsi="Century"/>
          <w:sz w:val="30"/>
          <w:szCs w:val="30"/>
        </w:rPr>
        <w:t>Ödevimin “İletişim” sayfasında kullanıcıdan ad, soyad, e-mail gibi bilgilerini form elemanları kullanarak alıp “Gönder” butonuna basıldığında PHP kullanarak başka bir ekranda girilen bilgileri gösterdim. E-mail için boş mu, doğru formatta mı kontrollerini JavaScript kullanarak yaptım.</w:t>
      </w:r>
      <w:r w:rsidR="00B913D0">
        <w:rPr>
          <w:rFonts w:ascii="Century" w:hAnsi="Century"/>
          <w:sz w:val="30"/>
          <w:szCs w:val="30"/>
        </w:rPr>
        <w:t xml:space="preserve"> Sıfırla butonu ile girilen bütün bilgiler siliniyor.</w:t>
      </w:r>
    </w:p>
    <w:p w14:paraId="72D3953F" w14:textId="77777777" w:rsidR="00A95A15" w:rsidRPr="00A95A15" w:rsidRDefault="00A95A15" w:rsidP="00A95A15"/>
    <w:p w14:paraId="505B0EFD" w14:textId="58F8E6B8" w:rsidR="00A95A15" w:rsidRDefault="00A95A15" w:rsidP="00A95A15">
      <w:pPr>
        <w:rPr>
          <w:noProof/>
        </w:rPr>
      </w:pPr>
      <w:r>
        <w:rPr>
          <w:noProof/>
        </w:rPr>
        <w:drawing>
          <wp:inline distT="0" distB="0" distL="0" distR="0" wp14:anchorId="51A68944" wp14:editId="6E09A9E3">
            <wp:extent cx="5472430" cy="3695700"/>
            <wp:effectExtent l="0" t="0" r="0" b="0"/>
            <wp:docPr id="7" name="Resim 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F7D5" w14:textId="64E4688C" w:rsidR="00A95A15" w:rsidRPr="00A95A15" w:rsidRDefault="00A95A15" w:rsidP="00A95A15"/>
    <w:p w14:paraId="298B9E93" w14:textId="6C4F2D77" w:rsidR="00A95A15" w:rsidRPr="00A95A15" w:rsidRDefault="00A95A15" w:rsidP="00A95A15"/>
    <w:p w14:paraId="349013AF" w14:textId="164FF851" w:rsidR="00A95A15" w:rsidRPr="00A95A15" w:rsidRDefault="00A95A15" w:rsidP="00A95A15"/>
    <w:p w14:paraId="14F609CE" w14:textId="3DE2D72A" w:rsidR="00A95A15" w:rsidRPr="00A95A15" w:rsidRDefault="00A95A15" w:rsidP="00A95A15"/>
    <w:p w14:paraId="426529FE" w14:textId="3E08D6E8" w:rsidR="00A95A15" w:rsidRPr="00A95A15" w:rsidRDefault="00A95A15" w:rsidP="00A95A15"/>
    <w:p w14:paraId="74294FC1" w14:textId="6FE59845" w:rsidR="00A95A15" w:rsidRPr="00A95A15" w:rsidRDefault="00A95A15" w:rsidP="00A95A15"/>
    <w:p w14:paraId="560F8454" w14:textId="2C546EB2" w:rsidR="00A95A15" w:rsidRPr="00A95A15" w:rsidRDefault="00A95A15" w:rsidP="00A95A15"/>
    <w:p w14:paraId="3E2776E2" w14:textId="7BCE33A3" w:rsidR="00A95A15" w:rsidRDefault="00A95A15" w:rsidP="00A95A15">
      <w:pPr>
        <w:rPr>
          <w:rFonts w:ascii="Century" w:hAnsi="Century"/>
          <w:noProof/>
          <w:sz w:val="30"/>
          <w:szCs w:val="30"/>
        </w:rPr>
      </w:pPr>
    </w:p>
    <w:p w14:paraId="309FDF5D" w14:textId="77777777" w:rsidR="00B913D0" w:rsidRPr="00B913D0" w:rsidRDefault="00B913D0" w:rsidP="00A95A15">
      <w:pPr>
        <w:rPr>
          <w:rFonts w:ascii="Century" w:hAnsi="Century"/>
          <w:noProof/>
          <w:sz w:val="30"/>
          <w:szCs w:val="30"/>
        </w:rPr>
      </w:pPr>
    </w:p>
    <w:p w14:paraId="2CF521A9" w14:textId="77777777" w:rsidR="00B913D0" w:rsidRDefault="00B913D0" w:rsidP="00A95A15">
      <w:pPr>
        <w:tabs>
          <w:tab w:val="left" w:pos="2520"/>
        </w:tabs>
        <w:rPr>
          <w:rFonts w:ascii="Century" w:hAnsi="Century"/>
          <w:sz w:val="30"/>
          <w:szCs w:val="30"/>
        </w:rPr>
      </w:pPr>
    </w:p>
    <w:p w14:paraId="03516132" w14:textId="77777777" w:rsidR="00B913D0" w:rsidRDefault="00B913D0" w:rsidP="00A95A15">
      <w:pPr>
        <w:tabs>
          <w:tab w:val="left" w:pos="2520"/>
        </w:tabs>
        <w:rPr>
          <w:rFonts w:ascii="Century" w:hAnsi="Century"/>
          <w:sz w:val="30"/>
          <w:szCs w:val="30"/>
        </w:rPr>
      </w:pPr>
    </w:p>
    <w:p w14:paraId="7D1E53F3" w14:textId="77777777" w:rsidR="00B913D0" w:rsidRDefault="00B913D0" w:rsidP="00A95A15">
      <w:pPr>
        <w:tabs>
          <w:tab w:val="left" w:pos="2520"/>
        </w:tabs>
        <w:rPr>
          <w:rFonts w:ascii="Century" w:hAnsi="Century"/>
          <w:sz w:val="30"/>
          <w:szCs w:val="30"/>
        </w:rPr>
      </w:pPr>
    </w:p>
    <w:p w14:paraId="5F802672" w14:textId="77777777" w:rsidR="00B913D0" w:rsidRDefault="00B913D0" w:rsidP="00A95A15">
      <w:pPr>
        <w:tabs>
          <w:tab w:val="left" w:pos="2520"/>
        </w:tabs>
        <w:rPr>
          <w:rFonts w:ascii="Century" w:hAnsi="Century"/>
          <w:sz w:val="30"/>
          <w:szCs w:val="30"/>
        </w:rPr>
      </w:pPr>
    </w:p>
    <w:p w14:paraId="0A075769" w14:textId="524FCB6A" w:rsidR="00B913D0" w:rsidRDefault="00A95A15" w:rsidP="00A95A15">
      <w:pPr>
        <w:tabs>
          <w:tab w:val="left" w:pos="2520"/>
        </w:tabs>
        <w:rPr>
          <w:rFonts w:ascii="Century" w:hAnsi="Century"/>
          <w:sz w:val="30"/>
          <w:szCs w:val="30"/>
        </w:rPr>
      </w:pPr>
      <w:r w:rsidRPr="00B913D0">
        <w:rPr>
          <w:rFonts w:ascii="Century" w:hAnsi="Century"/>
          <w:sz w:val="30"/>
          <w:szCs w:val="30"/>
        </w:rPr>
        <w:t>Ödevimin “Mirasımız” sayfasında Odunpazarı Evlerini HTML elemanlarını kullanarak tanıttım. Iframe yapısı ile Youtube’den video çektim ve iki tane resim kullandım.</w:t>
      </w:r>
    </w:p>
    <w:p w14:paraId="5A3B7FD7" w14:textId="77777777" w:rsidR="00B913D0" w:rsidRPr="00B913D0" w:rsidRDefault="00B913D0" w:rsidP="00A95A15">
      <w:pPr>
        <w:tabs>
          <w:tab w:val="left" w:pos="2520"/>
        </w:tabs>
        <w:rPr>
          <w:rFonts w:ascii="Century" w:hAnsi="Century"/>
          <w:sz w:val="30"/>
          <w:szCs w:val="30"/>
        </w:rPr>
      </w:pPr>
    </w:p>
    <w:p w14:paraId="645E855B" w14:textId="27D0A2EE" w:rsidR="00A95A15" w:rsidRDefault="00A95A15" w:rsidP="00A95A15">
      <w:pPr>
        <w:tabs>
          <w:tab w:val="left" w:pos="2520"/>
        </w:tabs>
      </w:pPr>
      <w:r>
        <w:rPr>
          <w:noProof/>
        </w:rPr>
        <w:drawing>
          <wp:inline distT="0" distB="0" distL="0" distR="0" wp14:anchorId="3EC7B542" wp14:editId="3B8545A0">
            <wp:extent cx="5472430" cy="438150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766E" w14:textId="0048C30A" w:rsidR="00A95A15" w:rsidRDefault="00A95A15" w:rsidP="00A95A15"/>
    <w:p w14:paraId="026EF85B" w14:textId="763A647E" w:rsidR="00B913D0" w:rsidRDefault="00B913D0" w:rsidP="00A95A15"/>
    <w:p w14:paraId="392E2F25" w14:textId="3BD38252" w:rsidR="00B913D0" w:rsidRDefault="00B913D0" w:rsidP="00A95A15"/>
    <w:p w14:paraId="3C3B6280" w14:textId="728F34EC" w:rsidR="00B913D0" w:rsidRDefault="00B913D0" w:rsidP="00A95A15"/>
    <w:p w14:paraId="7AEE3532" w14:textId="1F7BBBEC" w:rsidR="00B913D0" w:rsidRDefault="00B913D0" w:rsidP="00A95A15"/>
    <w:p w14:paraId="68E510D8" w14:textId="36C40C94" w:rsidR="00B913D0" w:rsidRDefault="00B913D0" w:rsidP="00A95A15"/>
    <w:p w14:paraId="1A236901" w14:textId="5B7FF9AB" w:rsidR="00B913D0" w:rsidRDefault="00B913D0" w:rsidP="00A95A15"/>
    <w:p w14:paraId="436C8F34" w14:textId="77777777" w:rsidR="00B913D0" w:rsidRDefault="00B913D0" w:rsidP="00A95A15"/>
    <w:p w14:paraId="7490D02D" w14:textId="77777777" w:rsidR="00B913D0" w:rsidRPr="00A95A15" w:rsidRDefault="00B913D0" w:rsidP="00A95A15"/>
    <w:p w14:paraId="309F3363" w14:textId="4A7E751E" w:rsidR="00A95A15" w:rsidRPr="00B913D0" w:rsidRDefault="00A95A15" w:rsidP="00A95A15">
      <w:pPr>
        <w:rPr>
          <w:rFonts w:ascii="Century" w:hAnsi="Century"/>
          <w:sz w:val="30"/>
          <w:szCs w:val="30"/>
        </w:rPr>
      </w:pPr>
      <w:r w:rsidRPr="00B913D0">
        <w:rPr>
          <w:rFonts w:ascii="Century" w:hAnsi="Century"/>
          <w:sz w:val="30"/>
          <w:szCs w:val="30"/>
        </w:rPr>
        <w:t xml:space="preserve">Ödevimin “Giriş Yap” sayfasında </w:t>
      </w:r>
      <w:hyperlink r:id="rId14" w:history="1">
        <w:r w:rsidRPr="00B913D0">
          <w:rPr>
            <w:rStyle w:val="Kpr"/>
            <w:rFonts w:ascii="Century" w:hAnsi="Century"/>
            <w:sz w:val="30"/>
            <w:szCs w:val="30"/>
          </w:rPr>
          <w:t>g201210065@sakarya.edu.tr</w:t>
        </w:r>
      </w:hyperlink>
      <w:r w:rsidRPr="00B913D0">
        <w:rPr>
          <w:rFonts w:ascii="Century" w:hAnsi="Century"/>
          <w:sz w:val="30"/>
          <w:szCs w:val="30"/>
        </w:rPr>
        <w:t xml:space="preserve"> kullanıcı adı ve g201210065 </w:t>
      </w:r>
      <w:r w:rsidR="00B913D0" w:rsidRPr="00B913D0">
        <w:rPr>
          <w:rFonts w:ascii="Century" w:hAnsi="Century"/>
          <w:sz w:val="30"/>
          <w:szCs w:val="30"/>
        </w:rPr>
        <w:t xml:space="preserve">şifresiyle giriş yapıldığında “Hoş geldin </w:t>
      </w:r>
      <w:hyperlink r:id="rId15" w:history="1">
        <w:r w:rsidR="00B913D0" w:rsidRPr="00B913D0">
          <w:rPr>
            <w:rStyle w:val="Kpr"/>
            <w:rFonts w:ascii="Century" w:hAnsi="Century"/>
            <w:sz w:val="30"/>
            <w:szCs w:val="30"/>
          </w:rPr>
          <w:t>g201210065@sakarya.edu.tr</w:t>
        </w:r>
      </w:hyperlink>
      <w:r w:rsidR="00B913D0" w:rsidRPr="00B913D0">
        <w:rPr>
          <w:rFonts w:ascii="Century" w:hAnsi="Century"/>
          <w:sz w:val="30"/>
          <w:szCs w:val="30"/>
        </w:rPr>
        <w:t>” yazısını yazdım. E-mail yanlış formatta ise ya da eğer şifre veya e-mail boşsa uyarı verdim. Eğer kullanıcı adı veya şifre yanlışsa tekrardan Giriş Yap sayfasına yönlendirdim.</w:t>
      </w:r>
    </w:p>
    <w:p w14:paraId="4EFA9B20" w14:textId="705FCEA5" w:rsidR="00A95A15" w:rsidRDefault="00A95A15" w:rsidP="00A95A15">
      <w:pPr>
        <w:rPr>
          <w:rFonts w:ascii="Century" w:hAnsi="Century"/>
          <w:sz w:val="30"/>
          <w:szCs w:val="30"/>
        </w:rPr>
      </w:pPr>
      <w:r>
        <w:rPr>
          <w:noProof/>
        </w:rPr>
        <w:drawing>
          <wp:inline distT="0" distB="0" distL="0" distR="0" wp14:anchorId="3E7EB0A6" wp14:editId="08A74BCA">
            <wp:extent cx="5472430" cy="3733800"/>
            <wp:effectExtent l="0" t="0" r="0" b="0"/>
            <wp:docPr id="9" name="Resim 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8C79" w14:textId="54D68606" w:rsidR="00B913D0" w:rsidRDefault="00B913D0" w:rsidP="00B913D0">
      <w:pPr>
        <w:tabs>
          <w:tab w:val="left" w:pos="3444"/>
        </w:tabs>
      </w:pPr>
      <w:r>
        <w:tab/>
      </w:r>
    </w:p>
    <w:p w14:paraId="44E06E2B" w14:textId="70EF473A" w:rsidR="00B913D0" w:rsidRDefault="00B913D0" w:rsidP="00B913D0">
      <w:pPr>
        <w:tabs>
          <w:tab w:val="left" w:pos="3444"/>
        </w:tabs>
      </w:pPr>
    </w:p>
    <w:p w14:paraId="268C7395" w14:textId="688280B3" w:rsidR="00B913D0" w:rsidRDefault="00B913D0" w:rsidP="00B913D0">
      <w:pPr>
        <w:tabs>
          <w:tab w:val="left" w:pos="3444"/>
        </w:tabs>
      </w:pPr>
      <w:r>
        <w:lastRenderedPageBreak/>
        <w:t>Ödevimde her sayfada navbar yaptım. Bulunan sayfada active classıyla o sayfanın navbardaki yazısının arkaplanını kırmızı yaptım.</w:t>
      </w:r>
    </w:p>
    <w:p w14:paraId="71903016" w14:textId="204CD92B" w:rsidR="00B913D0" w:rsidRDefault="00B913D0" w:rsidP="00B913D0">
      <w:pPr>
        <w:tabs>
          <w:tab w:val="left" w:pos="3444"/>
        </w:tabs>
      </w:pPr>
      <w:r>
        <w:t xml:space="preserve">Ödevde bütün stilleri style.css dosyasında tuttum. </w:t>
      </w:r>
    </w:p>
    <w:p w14:paraId="3F341825" w14:textId="1F8505CE" w:rsidR="00B913D0" w:rsidRDefault="00B913D0" w:rsidP="00B913D0">
      <w:pPr>
        <w:tabs>
          <w:tab w:val="left" w:pos="3444"/>
        </w:tabs>
      </w:pPr>
      <w:r>
        <w:t>GitHub’a bütün ödevimi commitledim.</w:t>
      </w:r>
    </w:p>
    <w:p w14:paraId="4D3C7AB0" w14:textId="6F8414C7" w:rsidR="00903E24" w:rsidRPr="00B913D0" w:rsidRDefault="00903E24" w:rsidP="00B913D0">
      <w:pPr>
        <w:tabs>
          <w:tab w:val="left" w:pos="3444"/>
        </w:tabs>
      </w:pPr>
      <w:r>
        <w:t xml:space="preserve">GitHub’da proje linkim: </w:t>
      </w:r>
      <w:r w:rsidRPr="00903E24">
        <w:t>https://github.com/cerenyildirimm/webteknolojileri</w:t>
      </w:r>
    </w:p>
    <w:sectPr w:rsidR="00903E24" w:rsidRPr="00B913D0" w:rsidSect="005D1E2C">
      <w:footerReference w:type="default" r:id="rId17"/>
      <w:pgSz w:w="11906" w:h="16838" w:code="9"/>
      <w:pgMar w:top="1440" w:right="1644" w:bottom="1440" w:left="1644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70FEBE" w14:textId="77777777" w:rsidR="00FA0AD4" w:rsidRDefault="00FA0AD4">
      <w:pPr>
        <w:spacing w:before="0" w:after="0" w:line="240" w:lineRule="auto"/>
      </w:pPr>
      <w:r>
        <w:separator/>
      </w:r>
    </w:p>
  </w:endnote>
  <w:endnote w:type="continuationSeparator" w:id="0">
    <w:p w14:paraId="34941132" w14:textId="77777777" w:rsidR="00FA0AD4" w:rsidRDefault="00FA0AD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A2"/>
    <w:family w:val="swiss"/>
    <w:pitch w:val="variable"/>
    <w:sig w:usb0="00000287" w:usb1="00000000" w:usb2="00000000" w:usb3="00000000" w:csb0="0000009F" w:csb1="00000000"/>
  </w:font>
  <w:font w:name="Constantia">
    <w:panose1 w:val="02030602050306030303"/>
    <w:charset w:val="A2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entury">
    <w:panose1 w:val="02040604050505020304"/>
    <w:charset w:val="A2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73DFC0" w14:textId="77777777" w:rsidR="001638F6" w:rsidRDefault="00844483">
    <w:pPr>
      <w:pStyle w:val="AltBilgi"/>
    </w:pPr>
    <w:r>
      <w:rPr>
        <w:lang w:bidi="tr-TR"/>
      </w:rPr>
      <w:t xml:space="preserve">SAYFA </w:t>
    </w:r>
    <w:r>
      <w:rPr>
        <w:lang w:bidi="tr-TR"/>
      </w:rPr>
      <w:fldChar w:fldCharType="begin"/>
    </w:r>
    <w:r>
      <w:rPr>
        <w:lang w:bidi="tr-TR"/>
      </w:rPr>
      <w:instrText xml:space="preserve"> PAGE  \* Arabic  \* MERGEFORMAT </w:instrText>
    </w:r>
    <w:r>
      <w:rPr>
        <w:lang w:bidi="tr-TR"/>
      </w:rPr>
      <w:fldChar w:fldCharType="separate"/>
    </w:r>
    <w:r w:rsidR="005D1E2C">
      <w:rPr>
        <w:noProof/>
        <w:lang w:bidi="tr-TR"/>
      </w:rPr>
      <w:t>1</w:t>
    </w:r>
    <w:r>
      <w:rPr>
        <w:lang w:bidi="tr-T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8903DB" w14:textId="77777777" w:rsidR="00FA0AD4" w:rsidRDefault="00FA0AD4">
      <w:pPr>
        <w:spacing w:before="0" w:after="0" w:line="240" w:lineRule="auto"/>
      </w:pPr>
      <w:r>
        <w:separator/>
      </w:r>
    </w:p>
  </w:footnote>
  <w:footnote w:type="continuationSeparator" w:id="0">
    <w:p w14:paraId="092E61CF" w14:textId="77777777" w:rsidR="00FA0AD4" w:rsidRDefault="00FA0AD4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6FEF7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1D0ED9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8F7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2B2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D446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3041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B4F5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C8E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eNumara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5781F0C"/>
    <w:lvl w:ilvl="0">
      <w:start w:val="1"/>
      <w:numFmt w:val="bullet"/>
      <w:pStyle w:val="ListeMaddemi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9954B0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1BE42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F8F5B63"/>
    <w:multiLevelType w:val="multilevel"/>
    <w:tmpl w:val="1CD6B866"/>
    <w:lvl w:ilvl="0">
      <w:start w:val="1"/>
      <w:numFmt w:val="upperRoman"/>
      <w:lvlText w:val="Makale %1."/>
      <w:lvlJc w:val="left"/>
      <w:pPr>
        <w:ind w:left="0" w:firstLine="0"/>
      </w:pPr>
    </w:lvl>
    <w:lvl w:ilvl="1">
      <w:start w:val="1"/>
      <w:numFmt w:val="decimalZero"/>
      <w:isLgl/>
      <w:lvlText w:val="Bölüm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2A3440CC"/>
    <w:multiLevelType w:val="multilevel"/>
    <w:tmpl w:val="B5CE5722"/>
    <w:lvl w:ilvl="0">
      <w:start w:val="1"/>
      <w:numFmt w:val="upperRoman"/>
      <w:lvlText w:val="Makale %1."/>
      <w:lvlJc w:val="left"/>
      <w:pPr>
        <w:ind w:left="0" w:firstLine="0"/>
      </w:pPr>
    </w:lvl>
    <w:lvl w:ilvl="1">
      <w:start w:val="1"/>
      <w:numFmt w:val="decimalZero"/>
      <w:isLgl/>
      <w:lvlText w:val="Bölüm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65BC2713"/>
    <w:multiLevelType w:val="multilevel"/>
    <w:tmpl w:val="04090023"/>
    <w:lvl w:ilvl="0">
      <w:start w:val="1"/>
      <w:numFmt w:val="upperRoman"/>
      <w:lvlText w:val="Makale %1."/>
      <w:lvlJc w:val="left"/>
      <w:pPr>
        <w:ind w:left="0" w:firstLine="0"/>
      </w:pPr>
    </w:lvl>
    <w:lvl w:ilvl="1">
      <w:start w:val="1"/>
      <w:numFmt w:val="decimalZero"/>
      <w:isLgl/>
      <w:lvlText w:val="Bölüm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5" w15:restartNumberingAfterBreak="0">
    <w:nsid w:val="6BE0360C"/>
    <w:multiLevelType w:val="multilevel"/>
    <w:tmpl w:val="2E969558"/>
    <w:lvl w:ilvl="0">
      <w:start w:val="1"/>
      <w:numFmt w:val="upperRoman"/>
      <w:lvlText w:val="Makale %1."/>
      <w:lvlJc w:val="left"/>
      <w:pPr>
        <w:ind w:left="0" w:firstLine="0"/>
      </w:pPr>
    </w:lvl>
    <w:lvl w:ilvl="1">
      <w:start w:val="1"/>
      <w:numFmt w:val="decimalZero"/>
      <w:isLgl/>
      <w:lvlText w:val="Bölüm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9"/>
  </w:num>
  <w:num w:numId="2">
    <w:abstractNumId w:val="9"/>
  </w:num>
  <w:num w:numId="3">
    <w:abstractNumId w:val="8"/>
  </w:num>
  <w:num w:numId="4">
    <w:abstractNumId w:val="8"/>
  </w:num>
  <w:num w:numId="5">
    <w:abstractNumId w:val="9"/>
  </w:num>
  <w:num w:numId="6">
    <w:abstractNumId w:val="8"/>
  </w:num>
  <w:num w:numId="7">
    <w:abstractNumId w:val="11"/>
  </w:num>
  <w:num w:numId="8">
    <w:abstractNumId w:val="10"/>
  </w:num>
  <w:num w:numId="9">
    <w:abstractNumId w:val="13"/>
  </w:num>
  <w:num w:numId="10">
    <w:abstractNumId w:val="12"/>
  </w:num>
  <w:num w:numId="11">
    <w:abstractNumId w:val="15"/>
  </w:num>
  <w:num w:numId="12">
    <w:abstractNumId w:val="14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3"/>
  </w:num>
  <w:num w:numId="18">
    <w:abstractNumId w:val="2"/>
  </w:num>
  <w:num w:numId="19">
    <w:abstractNumId w:val="1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74A"/>
    <w:rsid w:val="000748AA"/>
    <w:rsid w:val="001638F6"/>
    <w:rsid w:val="001A2000"/>
    <w:rsid w:val="003209D6"/>
    <w:rsid w:val="00334A73"/>
    <w:rsid w:val="003422FF"/>
    <w:rsid w:val="004952C4"/>
    <w:rsid w:val="005A1C5A"/>
    <w:rsid w:val="005C3907"/>
    <w:rsid w:val="005D1E2C"/>
    <w:rsid w:val="00690EFD"/>
    <w:rsid w:val="007021DE"/>
    <w:rsid w:val="00732607"/>
    <w:rsid w:val="00844483"/>
    <w:rsid w:val="00903E24"/>
    <w:rsid w:val="00934F1C"/>
    <w:rsid w:val="009D2231"/>
    <w:rsid w:val="00A122DB"/>
    <w:rsid w:val="00A95A15"/>
    <w:rsid w:val="00AD165F"/>
    <w:rsid w:val="00B47B7A"/>
    <w:rsid w:val="00B646B8"/>
    <w:rsid w:val="00B913D0"/>
    <w:rsid w:val="00C80BD4"/>
    <w:rsid w:val="00CF3A42"/>
    <w:rsid w:val="00D5413C"/>
    <w:rsid w:val="00DC07A3"/>
    <w:rsid w:val="00E11B8A"/>
    <w:rsid w:val="00EA119A"/>
    <w:rsid w:val="00F327EC"/>
    <w:rsid w:val="00F677F9"/>
    <w:rsid w:val="00FA0AD4"/>
    <w:rsid w:val="00FD1504"/>
    <w:rsid w:val="00FE0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91E9F2F"/>
  <w15:chartTrackingRefBased/>
  <w15:docId w15:val="{FDC9B424-1D5A-49CB-B162-14F4E4557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4D322D" w:themeColor="text2"/>
        <w:sz w:val="22"/>
        <w:szCs w:val="22"/>
        <w:lang w:val="tr-TR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4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1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unhideWhenUsed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1504"/>
  </w:style>
  <w:style w:type="paragraph" w:styleId="Balk1">
    <w:name w:val="heading 1"/>
    <w:basedOn w:val="Normal"/>
    <w:next w:val="Normal"/>
    <w:link w:val="Balk1Char"/>
    <w:uiPriority w:val="4"/>
    <w:qFormat/>
    <w:rsid w:val="00A122DB"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paragraph" w:styleId="Balk2">
    <w:name w:val="heading 2"/>
    <w:basedOn w:val="Normal"/>
    <w:next w:val="Normal"/>
    <w:link w:val="Balk2Char"/>
    <w:uiPriority w:val="4"/>
    <w:unhideWhenUsed/>
    <w:qFormat/>
    <w:rsid w:val="00A122DB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3F251D" w:themeColor="accent1"/>
    </w:rPr>
  </w:style>
  <w:style w:type="paragraph" w:styleId="Balk3">
    <w:name w:val="heading 3"/>
    <w:basedOn w:val="Normal"/>
    <w:next w:val="Normal"/>
    <w:link w:val="Balk3Char"/>
    <w:uiPriority w:val="4"/>
    <w:semiHidden/>
    <w:unhideWhenUsed/>
    <w:qFormat/>
    <w:rsid w:val="00A122D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3F251D" w:themeColor="accent1"/>
    </w:rPr>
  </w:style>
  <w:style w:type="paragraph" w:styleId="Balk5">
    <w:name w:val="heading 5"/>
    <w:basedOn w:val="Normal"/>
    <w:next w:val="Normal"/>
    <w:link w:val="Balk5Char"/>
    <w:uiPriority w:val="4"/>
    <w:semiHidden/>
    <w:unhideWhenUsed/>
    <w:qFormat/>
    <w:rsid w:val="00A122D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120E" w:themeColor="accent1" w:themeShade="80"/>
    </w:rPr>
  </w:style>
  <w:style w:type="paragraph" w:styleId="Balk6">
    <w:name w:val="heading 6"/>
    <w:basedOn w:val="Normal"/>
    <w:next w:val="Normal"/>
    <w:link w:val="Balk6Char"/>
    <w:uiPriority w:val="4"/>
    <w:semiHidden/>
    <w:unhideWhenUsed/>
    <w:qFormat/>
    <w:rsid w:val="00A122D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Balk8">
    <w:name w:val="heading 8"/>
    <w:basedOn w:val="Normal"/>
    <w:next w:val="Normal"/>
    <w:link w:val="Balk8Char"/>
    <w:uiPriority w:val="4"/>
    <w:semiHidden/>
    <w:unhideWhenUsed/>
    <w:qFormat/>
    <w:rsid w:val="00A122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Balk9">
    <w:name w:val="heading 9"/>
    <w:basedOn w:val="Normal"/>
    <w:next w:val="Normal"/>
    <w:link w:val="Balk9Char"/>
    <w:uiPriority w:val="4"/>
    <w:semiHidden/>
    <w:unhideWhenUsed/>
    <w:qFormat/>
    <w:rsid w:val="00A122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styleId="AkGlgeleme">
    <w:name w:val="Light Shading"/>
    <w:basedOn w:val="NormalTablo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letiimBilgileri">
    <w:name w:val="İletişim Bilgileri"/>
    <w:basedOn w:val="Normal"/>
    <w:uiPriority w:val="4"/>
    <w:qFormat/>
    <w:pPr>
      <w:spacing w:before="360" w:after="0"/>
      <w:contextualSpacing/>
      <w:jc w:val="center"/>
    </w:pPr>
  </w:style>
  <w:style w:type="character" w:customStyle="1" w:styleId="Balk1Char">
    <w:name w:val="Başlık 1 Char"/>
    <w:basedOn w:val="VarsaylanParagrafYazTipi"/>
    <w:link w:val="Balk1"/>
    <w:uiPriority w:val="4"/>
    <w:rsid w:val="00690EFD"/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character" w:customStyle="1" w:styleId="Balk2Char">
    <w:name w:val="Başlık 2 Char"/>
    <w:basedOn w:val="VarsaylanParagrafYazTipi"/>
    <w:link w:val="Balk2"/>
    <w:uiPriority w:val="4"/>
    <w:rsid w:val="00690EFD"/>
    <w:rPr>
      <w:rFonts w:asciiTheme="majorHAnsi" w:eastAsiaTheme="majorEastAsia" w:hAnsiTheme="majorHAnsi" w:cstheme="majorBidi"/>
      <w:caps/>
      <w:color w:val="3F251D" w:themeColor="accent1"/>
      <w:sz w:val="22"/>
      <w:szCs w:val="22"/>
    </w:rPr>
  </w:style>
  <w:style w:type="character" w:customStyle="1" w:styleId="Balk3Char">
    <w:name w:val="Başlık 3 Char"/>
    <w:basedOn w:val="VarsaylanParagrafYazTipi"/>
    <w:link w:val="Balk3"/>
    <w:uiPriority w:val="4"/>
    <w:semiHidden/>
    <w:rsid w:val="00690EFD"/>
    <w:rPr>
      <w:rFonts w:asciiTheme="majorHAnsi" w:eastAsiaTheme="majorEastAsia" w:hAnsiTheme="majorHAnsi" w:cstheme="majorBidi"/>
      <w:color w:val="3F251D" w:themeColor="accent1"/>
      <w:sz w:val="22"/>
      <w:szCs w:val="22"/>
    </w:rPr>
  </w:style>
  <w:style w:type="character" w:customStyle="1" w:styleId="Balk5Char">
    <w:name w:val="Başlık 5 Char"/>
    <w:basedOn w:val="VarsaylanParagrafYazTipi"/>
    <w:link w:val="Balk5"/>
    <w:uiPriority w:val="4"/>
    <w:semiHidden/>
    <w:rsid w:val="00690EFD"/>
    <w:rPr>
      <w:rFonts w:asciiTheme="majorHAnsi" w:eastAsiaTheme="majorEastAsia" w:hAnsiTheme="majorHAnsi" w:cstheme="majorBidi"/>
      <w:color w:val="1F120E" w:themeColor="accent1" w:themeShade="80"/>
    </w:rPr>
  </w:style>
  <w:style w:type="character" w:customStyle="1" w:styleId="Balk6Char">
    <w:name w:val="Başlık 6 Char"/>
    <w:basedOn w:val="VarsaylanParagrafYazTipi"/>
    <w:link w:val="Balk6"/>
    <w:uiPriority w:val="4"/>
    <w:semiHidden/>
    <w:rsid w:val="00690EFD"/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ListeMaddemi">
    <w:name w:val="List Bullet"/>
    <w:basedOn w:val="Normal"/>
    <w:uiPriority w:val="7"/>
    <w:unhideWhenUsed/>
    <w:qFormat/>
    <w:pPr>
      <w:numPr>
        <w:numId w:val="5"/>
      </w:numPr>
    </w:pPr>
  </w:style>
  <w:style w:type="paragraph" w:styleId="ListeNumaras">
    <w:name w:val="List Number"/>
    <w:basedOn w:val="Normal"/>
    <w:uiPriority w:val="5"/>
    <w:unhideWhenUsed/>
    <w:qFormat/>
    <w:pPr>
      <w:numPr>
        <w:numId w:val="6"/>
      </w:numPr>
      <w:contextualSpacing/>
    </w:pPr>
  </w:style>
  <w:style w:type="paragraph" w:styleId="KonuBal">
    <w:name w:val="Title"/>
    <w:basedOn w:val="Normal"/>
    <w:link w:val="KonuBalChar"/>
    <w:uiPriority w:val="2"/>
    <w:unhideWhenUsed/>
    <w:qFormat/>
    <w:rsid w:val="00FD1504"/>
    <w:pPr>
      <w:spacing w:before="440" w:after="40" w:line="240" w:lineRule="auto"/>
      <w:contextualSpacing/>
      <w:jc w:val="center"/>
    </w:pPr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character" w:customStyle="1" w:styleId="KonuBalChar">
    <w:name w:val="Konu Başlığı Char"/>
    <w:basedOn w:val="VarsaylanParagrafYazTipi"/>
    <w:link w:val="KonuBal"/>
    <w:uiPriority w:val="2"/>
    <w:rsid w:val="00FD1504"/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paragraph" w:styleId="Altyaz">
    <w:name w:val="Subtitle"/>
    <w:basedOn w:val="Normal"/>
    <w:link w:val="AltyazChar"/>
    <w:uiPriority w:val="3"/>
    <w:unhideWhenUsed/>
    <w:qFormat/>
    <w:rsid w:val="00FD1504"/>
    <w:pPr>
      <w:numPr>
        <w:ilvl w:val="1"/>
      </w:numPr>
      <w:spacing w:before="300" w:after="40"/>
      <w:contextualSpacing/>
      <w:jc w:val="center"/>
    </w:pPr>
    <w:rPr>
      <w:rFonts w:asciiTheme="majorHAnsi" w:eastAsiaTheme="majorEastAsia" w:hAnsiTheme="majorHAnsi" w:cstheme="majorBidi"/>
      <w:caps/>
      <w:sz w:val="26"/>
      <w:szCs w:val="26"/>
    </w:rPr>
  </w:style>
  <w:style w:type="character" w:customStyle="1" w:styleId="AltyazChar">
    <w:name w:val="Altyazı Char"/>
    <w:basedOn w:val="VarsaylanParagrafYazTipi"/>
    <w:link w:val="Altyaz"/>
    <w:uiPriority w:val="3"/>
    <w:rsid w:val="00FD1504"/>
    <w:rPr>
      <w:rFonts w:asciiTheme="majorHAnsi" w:eastAsiaTheme="majorEastAsia" w:hAnsiTheme="majorHAnsi" w:cstheme="majorBidi"/>
      <w:caps/>
      <w:sz w:val="26"/>
      <w:szCs w:val="26"/>
    </w:rPr>
  </w:style>
  <w:style w:type="paragraph" w:customStyle="1" w:styleId="Fotoraf">
    <w:name w:val="Fotoğraf"/>
    <w:basedOn w:val="Normal"/>
    <w:uiPriority w:val="1"/>
    <w:qFormat/>
    <w:rsid w:val="00D5413C"/>
    <w:pPr>
      <w:spacing w:before="2400" w:after="400"/>
      <w:jc w:val="center"/>
    </w:pPr>
  </w:style>
  <w:style w:type="paragraph" w:styleId="ResimYazs">
    <w:name w:val="caption"/>
    <w:basedOn w:val="Normal"/>
    <w:next w:val="Normal"/>
    <w:uiPriority w:val="2"/>
    <w:semiHidden/>
    <w:unhideWhenUsed/>
    <w:qFormat/>
    <w:rsid w:val="00A122DB"/>
    <w:pPr>
      <w:spacing w:before="0" w:line="240" w:lineRule="auto"/>
    </w:pPr>
    <w:rPr>
      <w:i/>
      <w:iCs/>
      <w:szCs w:val="18"/>
    </w:rPr>
  </w:style>
  <w:style w:type="character" w:customStyle="1" w:styleId="Balk9Char">
    <w:name w:val="Başlık 9 Char"/>
    <w:basedOn w:val="VarsaylanParagrafYazTipi"/>
    <w:link w:val="Balk9"/>
    <w:uiPriority w:val="4"/>
    <w:semiHidden/>
    <w:rsid w:val="00A122DB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Balk8Char">
    <w:name w:val="Başlık 8 Char"/>
    <w:basedOn w:val="VarsaylanParagrafYazTipi"/>
    <w:link w:val="Balk8"/>
    <w:uiPriority w:val="4"/>
    <w:semiHidden/>
    <w:rsid w:val="00A122DB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Bal">
    <w:name w:val="TOC Heading"/>
    <w:basedOn w:val="Balk1"/>
    <w:next w:val="Normal"/>
    <w:uiPriority w:val="39"/>
    <w:semiHidden/>
    <w:unhideWhenUsed/>
    <w:qFormat/>
    <w:pPr>
      <w:spacing w:before="0"/>
      <w:outlineLvl w:val="9"/>
    </w:pPr>
  </w:style>
  <w:style w:type="paragraph" w:styleId="AltBilgi">
    <w:name w:val="footer"/>
    <w:basedOn w:val="Normal"/>
    <w:link w:val="AltBilgiChar"/>
    <w:uiPriority w:val="99"/>
    <w:unhideWhenUsed/>
    <w:rsid w:val="003422FF"/>
    <w:pPr>
      <w:spacing w:before="0" w:after="0" w:line="240" w:lineRule="auto"/>
      <w:jc w:val="right"/>
    </w:pPr>
    <w:rPr>
      <w:szCs w:val="16"/>
    </w:rPr>
  </w:style>
  <w:style w:type="character" w:customStyle="1" w:styleId="AltBilgiChar">
    <w:name w:val="Alt Bilgi Char"/>
    <w:basedOn w:val="VarsaylanParagrafYazTipi"/>
    <w:link w:val="AltBilgi"/>
    <w:uiPriority w:val="99"/>
    <w:rsid w:val="003422FF"/>
    <w:rPr>
      <w:sz w:val="22"/>
      <w:szCs w:val="16"/>
    </w:rPr>
  </w:style>
  <w:style w:type="paragraph" w:styleId="T3">
    <w:name w:val="toc 3"/>
    <w:basedOn w:val="Normal"/>
    <w:next w:val="Normal"/>
    <w:autoRedefine/>
    <w:uiPriority w:val="39"/>
    <w:semiHidden/>
    <w:unhideWhenUsed/>
    <w:pPr>
      <w:spacing w:after="100"/>
      <w:ind w:left="400"/>
    </w:pPr>
    <w:rPr>
      <w:i/>
      <w:iCs/>
    </w:rPr>
  </w:style>
  <w:style w:type="paragraph" w:styleId="T1">
    <w:name w:val="toc 1"/>
    <w:basedOn w:val="Normal"/>
    <w:next w:val="Normal"/>
    <w:autoRedefine/>
    <w:uiPriority w:val="39"/>
    <w:semiHidden/>
    <w:unhideWhenUsed/>
    <w:pPr>
      <w:spacing w:after="100"/>
    </w:pPr>
  </w:style>
  <w:style w:type="paragraph" w:styleId="T2">
    <w:name w:val="toc 2"/>
    <w:basedOn w:val="Normal"/>
    <w:next w:val="Normal"/>
    <w:autoRedefine/>
    <w:uiPriority w:val="39"/>
    <w:semiHidden/>
    <w:unhideWhenUsed/>
    <w:pPr>
      <w:spacing w:after="100"/>
      <w:ind w:left="200"/>
    </w:pPr>
  </w:style>
  <w:style w:type="paragraph" w:styleId="BalonMetni">
    <w:name w:val="Balloon Text"/>
    <w:basedOn w:val="Normal"/>
    <w:link w:val="BalonMetniChar"/>
    <w:uiPriority w:val="99"/>
    <w:semiHidden/>
    <w:unhideWhenUsed/>
    <w:rsid w:val="00A122DB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A122DB"/>
    <w:rPr>
      <w:rFonts w:ascii="Tahoma" w:hAnsi="Tahoma" w:cs="Tahoma"/>
      <w:szCs w:val="16"/>
    </w:rPr>
  </w:style>
  <w:style w:type="paragraph" w:styleId="Kaynaka">
    <w:name w:val="Bibliography"/>
    <w:basedOn w:val="Normal"/>
    <w:next w:val="Normal"/>
    <w:uiPriority w:val="39"/>
    <w:semiHidden/>
    <w:unhideWhenUsed/>
  </w:style>
  <w:style w:type="paragraph" w:styleId="GvdeMetni3">
    <w:name w:val="Body Text 3"/>
    <w:basedOn w:val="Normal"/>
    <w:link w:val="GvdeMetni3Char"/>
    <w:uiPriority w:val="99"/>
    <w:semiHidden/>
    <w:unhideWhenUsed/>
    <w:rsid w:val="00A122DB"/>
    <w:pPr>
      <w:spacing w:after="120"/>
    </w:pPr>
    <w:rPr>
      <w:szCs w:val="16"/>
    </w:rPr>
  </w:style>
  <w:style w:type="table" w:customStyle="1" w:styleId="RaporTablosu">
    <w:name w:val="Rapor Tablosu"/>
    <w:basedOn w:val="NormalTablo"/>
    <w:uiPriority w:val="99"/>
    <w:pPr>
      <w:spacing w:before="60" w:after="60" w:line="240" w:lineRule="auto"/>
      <w:jc w:val="center"/>
    </w:pPr>
    <w:tblPr>
      <w:tblBorders>
        <w:top w:val="single" w:sz="4" w:space="0" w:color="3F251D" w:themeColor="accent1"/>
        <w:left w:val="single" w:sz="4" w:space="0" w:color="3F251D" w:themeColor="accent1"/>
        <w:bottom w:val="single" w:sz="4" w:space="0" w:color="3F251D" w:themeColor="accent1"/>
        <w:right w:val="single" w:sz="4" w:space="0" w:color="3F251D" w:themeColor="accent1"/>
        <w:insideH w:val="single" w:sz="4" w:space="0" w:color="3F251D" w:themeColor="accent1"/>
        <w:insideV w:val="single" w:sz="4" w:space="0" w:color="3F251D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oKlavuzu">
    <w:name w:val="Table Grid"/>
    <w:basedOn w:val="NormalTablo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tBilgi">
    <w:name w:val="header"/>
    <w:basedOn w:val="Normal"/>
    <w:link w:val="stBilgiChar"/>
    <w:uiPriority w:val="99"/>
    <w:unhideWhenUsed/>
    <w:rsid w:val="001A2000"/>
    <w:pPr>
      <w:spacing w:before="0"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1A2000"/>
  </w:style>
  <w:style w:type="character" w:customStyle="1" w:styleId="GvdeMetni3Char">
    <w:name w:val="Gövde Metni 3 Char"/>
    <w:basedOn w:val="VarsaylanParagrafYazTipi"/>
    <w:link w:val="GvdeMetni3"/>
    <w:uiPriority w:val="99"/>
    <w:semiHidden/>
    <w:rsid w:val="00A122DB"/>
    <w:rPr>
      <w:szCs w:val="16"/>
    </w:rPr>
  </w:style>
  <w:style w:type="character" w:styleId="AklamaBavurusu">
    <w:name w:val="annotation reference"/>
    <w:basedOn w:val="VarsaylanParagrafYazTipi"/>
    <w:uiPriority w:val="99"/>
    <w:semiHidden/>
    <w:unhideWhenUsed/>
    <w:rsid w:val="00A122DB"/>
    <w:rPr>
      <w:sz w:val="22"/>
      <w:szCs w:val="16"/>
    </w:rPr>
  </w:style>
  <w:style w:type="paragraph" w:styleId="GvdeMetniGirintisi3">
    <w:name w:val="Body Text Indent 3"/>
    <w:basedOn w:val="Normal"/>
    <w:link w:val="GvdeMetniGirintisi3Char"/>
    <w:uiPriority w:val="99"/>
    <w:semiHidden/>
    <w:unhideWhenUsed/>
    <w:rsid w:val="00A122DB"/>
    <w:pPr>
      <w:spacing w:after="120"/>
      <w:ind w:left="360"/>
    </w:pPr>
    <w:rPr>
      <w:szCs w:val="16"/>
    </w:rPr>
  </w:style>
  <w:style w:type="character" w:customStyle="1" w:styleId="GvdeMetniGirintisi3Char">
    <w:name w:val="Gövde Metni Girintisi 3 Char"/>
    <w:basedOn w:val="VarsaylanParagrafYazTipi"/>
    <w:link w:val="GvdeMetniGirintisi3"/>
    <w:uiPriority w:val="99"/>
    <w:semiHidden/>
    <w:rsid w:val="00A122DB"/>
    <w:rPr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A122DB"/>
    <w:pPr>
      <w:spacing w:line="240" w:lineRule="auto"/>
    </w:pPr>
    <w:rPr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A122DB"/>
    <w:rPr>
      <w:szCs w:val="20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A122DB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A122DB"/>
    <w:rPr>
      <w:b/>
      <w:bCs/>
      <w:szCs w:val="20"/>
    </w:rPr>
  </w:style>
  <w:style w:type="paragraph" w:styleId="BelgeBalantlar">
    <w:name w:val="Document Map"/>
    <w:basedOn w:val="Normal"/>
    <w:link w:val="BelgeBalantlarChar"/>
    <w:uiPriority w:val="99"/>
    <w:semiHidden/>
    <w:unhideWhenUsed/>
    <w:rsid w:val="00A122DB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BelgeBalantlarChar">
    <w:name w:val="Belge Bağlantıları Char"/>
    <w:basedOn w:val="VarsaylanParagrafYazTipi"/>
    <w:link w:val="BelgeBalantlar"/>
    <w:uiPriority w:val="99"/>
    <w:semiHidden/>
    <w:rsid w:val="00A122DB"/>
    <w:rPr>
      <w:rFonts w:ascii="Segoe UI" w:hAnsi="Segoe UI" w:cs="Segoe UI"/>
      <w:szCs w:val="16"/>
    </w:rPr>
  </w:style>
  <w:style w:type="paragraph" w:styleId="SonNotMetni">
    <w:name w:val="endnote text"/>
    <w:basedOn w:val="Normal"/>
    <w:link w:val="SonNotMetniCh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SonNotMetniChar">
    <w:name w:val="Son Not Metni Char"/>
    <w:basedOn w:val="VarsaylanParagrafYazTipi"/>
    <w:link w:val="SonNotMetni"/>
    <w:uiPriority w:val="99"/>
    <w:semiHidden/>
    <w:rsid w:val="00A122DB"/>
    <w:rPr>
      <w:szCs w:val="20"/>
    </w:rPr>
  </w:style>
  <w:style w:type="paragraph" w:styleId="ZarfDn">
    <w:name w:val="envelope return"/>
    <w:basedOn w:val="Normal"/>
    <w:uiPriority w:val="99"/>
    <w:semiHidden/>
    <w:unhideWhenUsed/>
    <w:rsid w:val="00A122DB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DipnotMetni">
    <w:name w:val="footnote text"/>
    <w:basedOn w:val="Normal"/>
    <w:link w:val="DipnotMetniCh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DipnotMetniChar">
    <w:name w:val="Dipnot Metni Char"/>
    <w:basedOn w:val="VarsaylanParagrafYazTipi"/>
    <w:link w:val="DipnotMetni"/>
    <w:uiPriority w:val="99"/>
    <w:semiHidden/>
    <w:rsid w:val="00A122DB"/>
    <w:rPr>
      <w:szCs w:val="20"/>
    </w:rPr>
  </w:style>
  <w:style w:type="character" w:styleId="HTMLKodu">
    <w:name w:val="HTML Code"/>
    <w:basedOn w:val="VarsaylanParagrafYazTipi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A122DB"/>
    <w:rPr>
      <w:rFonts w:ascii="Consolas" w:hAnsi="Consolas"/>
      <w:szCs w:val="20"/>
    </w:rPr>
  </w:style>
  <w:style w:type="character" w:styleId="HTMLKlavye">
    <w:name w:val="HTML Keyboard"/>
    <w:basedOn w:val="VarsaylanParagrafYazTipi"/>
    <w:uiPriority w:val="99"/>
    <w:semiHidden/>
    <w:unhideWhenUsed/>
    <w:rsid w:val="00A122DB"/>
    <w:rPr>
      <w:rFonts w:ascii="Consolas" w:hAnsi="Consolas"/>
      <w:sz w:val="22"/>
      <w:szCs w:val="20"/>
    </w:rPr>
  </w:style>
  <w:style w:type="character" w:styleId="HTMLDaktilo">
    <w:name w:val="HTML Typewriter"/>
    <w:basedOn w:val="VarsaylanParagrafYazTipi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MakroMetni">
    <w:name w:val="macro"/>
    <w:link w:val="MakroMetniChar"/>
    <w:uiPriority w:val="99"/>
    <w:semiHidden/>
    <w:unhideWhenUsed/>
    <w:rsid w:val="00A122D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kroMetniChar">
    <w:name w:val="Makro Metni Char"/>
    <w:basedOn w:val="VarsaylanParagrafYazTipi"/>
    <w:link w:val="MakroMetni"/>
    <w:uiPriority w:val="99"/>
    <w:semiHidden/>
    <w:rsid w:val="00A122DB"/>
    <w:rPr>
      <w:rFonts w:ascii="Consolas" w:hAnsi="Consolas"/>
      <w:szCs w:val="20"/>
    </w:rPr>
  </w:style>
  <w:style w:type="paragraph" w:styleId="DzMetin">
    <w:name w:val="Plain Text"/>
    <w:basedOn w:val="Normal"/>
    <w:link w:val="DzMetinCh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DzMetinChar">
    <w:name w:val="Düz Metin Char"/>
    <w:basedOn w:val="VarsaylanParagrafYazTipi"/>
    <w:link w:val="DzMetin"/>
    <w:uiPriority w:val="99"/>
    <w:semiHidden/>
    <w:rsid w:val="00A122DB"/>
    <w:rPr>
      <w:rFonts w:ascii="Consolas" w:hAnsi="Consolas"/>
      <w:szCs w:val="21"/>
    </w:rPr>
  </w:style>
  <w:style w:type="character" w:styleId="YerTutucuMetni">
    <w:name w:val="Placeholder Text"/>
    <w:basedOn w:val="VarsaylanParagrafYazTipi"/>
    <w:uiPriority w:val="99"/>
    <w:semiHidden/>
    <w:rsid w:val="00A122DB"/>
    <w:rPr>
      <w:color w:val="595959" w:themeColor="text1" w:themeTint="A6"/>
    </w:rPr>
  </w:style>
  <w:style w:type="character" w:styleId="Kpr">
    <w:name w:val="Hyperlink"/>
    <w:basedOn w:val="VarsaylanParagrafYazTipi"/>
    <w:uiPriority w:val="99"/>
    <w:unhideWhenUsed/>
    <w:rsid w:val="00A95A15"/>
    <w:rPr>
      <w:color w:val="993E2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A95A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mailto:g201210065@sakarya.edu.tr" TargetMode="Externa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g201210065@sakarya.edu.tr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rsdi\AppData\Roaming\Microsoft\Templates\Kapak%20sayfas&#305;%20i&#231;eren%20&#246;&#287;renci%20raporu.dotx" TargetMode="External"/></Relationships>
</file>

<file path=word/theme/theme1.xml><?xml version="1.0" encoding="utf-8"?>
<a:theme xmlns:a="http://schemas.openxmlformats.org/drawingml/2006/main" name="Student Report">
  <a:themeElements>
    <a:clrScheme name="Student Report">
      <a:dk1>
        <a:sysClr val="windowText" lastClr="000000"/>
      </a:dk1>
      <a:lt1>
        <a:sysClr val="window" lastClr="FFFFFF"/>
      </a:lt1>
      <a:dk2>
        <a:srgbClr val="4D322D"/>
      </a:dk2>
      <a:lt2>
        <a:srgbClr val="EFF4EC"/>
      </a:lt2>
      <a:accent1>
        <a:srgbClr val="3F251D"/>
      </a:accent1>
      <a:accent2>
        <a:srgbClr val="76A35D"/>
      </a:accent2>
      <a:accent3>
        <a:srgbClr val="CD532D"/>
      </a:accent3>
      <a:accent4>
        <a:srgbClr val="C78600"/>
      </a:accent4>
      <a:accent5>
        <a:srgbClr val="864F3D"/>
      </a:accent5>
      <a:accent6>
        <a:srgbClr val="5F7791"/>
      </a:accent6>
      <a:hlink>
        <a:srgbClr val="993E21"/>
      </a:hlink>
      <a:folHlink>
        <a:srgbClr val="956400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A88BB6-6C50-4A0A-B13C-A67176A90C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Kapak sayfası içeren öğrenci raporu.dotx</Template>
  <TotalTime>31</TotalTime>
  <Pages>9</Pages>
  <Words>371</Words>
  <Characters>2118</Characters>
  <Application>Microsoft Office Word</Application>
  <DocSecurity>0</DocSecurity>
  <Lines>17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Ceren Yıldırım</dc:creator>
  <cp:keywords/>
  <cp:lastModifiedBy>Ceren Yıldırım</cp:lastModifiedBy>
  <cp:revision>2</cp:revision>
  <dcterms:created xsi:type="dcterms:W3CDTF">2021-05-23T14:27:00Z</dcterms:created>
  <dcterms:modified xsi:type="dcterms:W3CDTF">2021-05-23T14:58:00Z</dcterms:modified>
  <cp:version/>
</cp:coreProperties>
</file>